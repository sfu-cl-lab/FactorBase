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6B" w:rsidRDefault="00BC166B" w:rsidP="00BC166B">
      <w:pPr>
        <w:pStyle w:val="Title"/>
      </w:pPr>
      <w:r>
        <w:t xml:space="preserve">Download the </w:t>
      </w:r>
      <w:proofErr w:type="spellStart"/>
      <w:r>
        <w:t>jbn</w:t>
      </w:r>
      <w:proofErr w:type="spellEnd"/>
      <w:r>
        <w:t xml:space="preserve"> code and import it into eclipse.</w:t>
      </w:r>
    </w:p>
    <w:p w:rsidR="009E29EC" w:rsidRDefault="009E29EC">
      <w:proofErr w:type="spellStart"/>
      <w:r>
        <w:t>G</w:t>
      </w:r>
      <w:r>
        <w:rPr>
          <w:rFonts w:hint="eastAsia"/>
        </w:rPr>
        <w:t>oto</w:t>
      </w:r>
      <w:proofErr w:type="spellEnd"/>
      <w:r>
        <w:rPr>
          <w:rFonts w:hint="eastAsia"/>
        </w:rPr>
        <w:t xml:space="preserve">: </w:t>
      </w:r>
      <w:hyperlink r:id="rId6" w:history="1">
        <w:r>
          <w:rPr>
            <w:rStyle w:val="Hyperlink"/>
          </w:rPr>
          <w:t>https://punch.cs.sfu.ca/svn/oschulte-srl/elwinjbn/</w:t>
        </w:r>
      </w:hyperlink>
      <w:r>
        <w:rPr>
          <w:rFonts w:hint="eastAsia"/>
        </w:rPr>
        <w:t xml:space="preserve"> </w:t>
      </w:r>
    </w:p>
    <w:p w:rsidR="009E29EC" w:rsidRDefault="009E29EC">
      <w:r>
        <w:rPr>
          <w:rFonts w:hint="eastAsia"/>
        </w:rPr>
        <w:t xml:space="preserve">Download the </w:t>
      </w:r>
      <w:proofErr w:type="spellStart"/>
      <w:r>
        <w:rPr>
          <w:rFonts w:hint="eastAsia"/>
        </w:rPr>
        <w:t>jbn.rar</w:t>
      </w:r>
      <w:proofErr w:type="spellEnd"/>
    </w:p>
    <w:p w:rsidR="008942E2" w:rsidRDefault="00573026">
      <w:r>
        <w:rPr>
          <w:noProof/>
          <w:lang w:eastAsia="en-US"/>
        </w:rPr>
        <w:drawing>
          <wp:inline distT="0" distB="0" distL="0" distR="0" wp14:anchorId="1D327089" wp14:editId="215F3D17">
            <wp:extent cx="5274310" cy="31316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EC" w:rsidRDefault="009E29EC"/>
    <w:p w:rsidR="009E29EC" w:rsidRDefault="00BC166B">
      <w:r>
        <w:rPr>
          <w:rFonts w:hint="eastAsia"/>
        </w:rPr>
        <w:t xml:space="preserve">Unzip the </w:t>
      </w:r>
      <w:proofErr w:type="spellStart"/>
      <w:r>
        <w:rPr>
          <w:rFonts w:hint="eastAsia"/>
        </w:rPr>
        <w:t>jbn.rar</w:t>
      </w:r>
      <w:proofErr w:type="spellEnd"/>
    </w:p>
    <w:p w:rsidR="009E29EC" w:rsidRDefault="009E29EC"/>
    <w:p w:rsidR="009E29EC" w:rsidRDefault="009E29EC">
      <w:r>
        <w:t>I</w:t>
      </w:r>
      <w:r>
        <w:rPr>
          <w:rFonts w:hint="eastAsia"/>
        </w:rPr>
        <w:t xml:space="preserve">mport the </w:t>
      </w:r>
      <w:proofErr w:type="spellStart"/>
      <w:r>
        <w:rPr>
          <w:rFonts w:hint="eastAsia"/>
        </w:rPr>
        <w:t>jbn</w:t>
      </w:r>
      <w:proofErr w:type="spellEnd"/>
      <w:r>
        <w:rPr>
          <w:rFonts w:hint="eastAsia"/>
        </w:rPr>
        <w:t xml:space="preserve"> folder into eclipse</w:t>
      </w:r>
    </w:p>
    <w:p w:rsidR="009E29EC" w:rsidRDefault="009E29EC">
      <w:r>
        <w:rPr>
          <w:noProof/>
          <w:lang w:eastAsia="en-US"/>
        </w:rPr>
        <w:drawing>
          <wp:inline distT="0" distB="0" distL="0" distR="0" wp14:anchorId="4A4631EC" wp14:editId="57E078A4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EC" w:rsidRDefault="009E29EC"/>
    <w:p w:rsidR="009E29EC" w:rsidRDefault="009E29EC">
      <w:pPr>
        <w:rPr>
          <w:noProof/>
        </w:rPr>
      </w:pPr>
    </w:p>
    <w:p w:rsidR="009E29EC" w:rsidRDefault="009E29EC">
      <w:pPr>
        <w:rPr>
          <w:noProof/>
        </w:rPr>
      </w:pPr>
    </w:p>
    <w:p w:rsidR="009E29EC" w:rsidRDefault="009E29EC">
      <w:pPr>
        <w:rPr>
          <w:noProof/>
        </w:rPr>
      </w:pPr>
    </w:p>
    <w:p w:rsidR="009E29EC" w:rsidRDefault="009E29EC">
      <w:pPr>
        <w:rPr>
          <w:noProof/>
        </w:rPr>
      </w:pPr>
    </w:p>
    <w:p w:rsidR="009E29EC" w:rsidRDefault="009E29EC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 xml:space="preserve">hoose </w:t>
      </w:r>
      <w:r>
        <w:rPr>
          <w:noProof/>
        </w:rPr>
        <w:t>‘</w:t>
      </w:r>
      <w:r>
        <w:rPr>
          <w:rFonts w:hint="eastAsia"/>
          <w:noProof/>
        </w:rPr>
        <w:t>Existing Projects into Workspace</w:t>
      </w:r>
      <w:r>
        <w:rPr>
          <w:noProof/>
        </w:rPr>
        <w:t>’</w:t>
      </w:r>
    </w:p>
    <w:p w:rsidR="009E29EC" w:rsidRDefault="009E29EC">
      <w:r>
        <w:rPr>
          <w:noProof/>
          <w:lang w:eastAsia="en-US"/>
        </w:rPr>
        <w:drawing>
          <wp:inline distT="0" distB="0" distL="0" distR="0" wp14:anchorId="3042B155" wp14:editId="6BF92719">
            <wp:extent cx="5000625" cy="5238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EC" w:rsidRDefault="009E29EC"/>
    <w:p w:rsidR="009E29EC" w:rsidRDefault="009E29EC">
      <w:r>
        <w:rPr>
          <w:rFonts w:hint="eastAsia"/>
        </w:rPr>
        <w:t>Select root directory</w:t>
      </w:r>
      <w:r w:rsidR="007F0D26">
        <w:rPr>
          <w:rFonts w:hint="eastAsia"/>
        </w:rPr>
        <w:t xml:space="preserve">, and click </w:t>
      </w:r>
      <w:r w:rsidR="007F0D26">
        <w:t>‘Finish’</w:t>
      </w:r>
    </w:p>
    <w:p w:rsidR="007F0D26" w:rsidRDefault="007F0D26">
      <w:r>
        <w:rPr>
          <w:noProof/>
          <w:lang w:eastAsia="en-US"/>
        </w:rPr>
        <w:lastRenderedPageBreak/>
        <w:drawing>
          <wp:inline distT="0" distB="0" distL="0" distR="0" wp14:anchorId="16A79907" wp14:editId="28600F3D">
            <wp:extent cx="5000625" cy="523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D5" w:rsidRDefault="00794DD5"/>
    <w:p w:rsidR="00794DD5" w:rsidRDefault="00794DD5">
      <w:r>
        <w:rPr>
          <w:rFonts w:hint="eastAsia"/>
        </w:rPr>
        <w:t xml:space="preserve">Choose the package </w:t>
      </w:r>
      <w:r>
        <w:t>“</w:t>
      </w:r>
      <w:proofErr w:type="spellStart"/>
      <w:r>
        <w:rPr>
          <w:rFonts w:hint="eastAsia"/>
        </w:rPr>
        <w:t>ca.sfu.jbn.frequency</w:t>
      </w:r>
      <w:proofErr w:type="spellEnd"/>
      <w:r>
        <w:t>”</w: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select the file </w:t>
      </w:r>
      <w:r>
        <w:t>‘</w:t>
      </w:r>
      <w:r>
        <w:rPr>
          <w:rFonts w:hint="eastAsia"/>
        </w:rPr>
        <w:t>Compare_main.java</w:t>
      </w:r>
      <w:r>
        <w:t>’</w:t>
      </w:r>
      <w:r>
        <w:rPr>
          <w:rFonts w:hint="eastAsia"/>
        </w:rPr>
        <w:t>. This is the main function that we need run.</w:t>
      </w:r>
    </w:p>
    <w:p w:rsidR="00794DD5" w:rsidRDefault="00794DD5">
      <w:r>
        <w:rPr>
          <w:noProof/>
          <w:lang w:eastAsia="en-US"/>
        </w:rPr>
        <w:lastRenderedPageBreak/>
        <w:drawing>
          <wp:inline distT="0" distB="0" distL="0" distR="0" wp14:anchorId="10278AE6" wp14:editId="5368A798">
            <wp:extent cx="5274310" cy="313162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D5" w:rsidRDefault="00794DD5"/>
    <w:p w:rsidR="00794DD5" w:rsidRDefault="00794DD5">
      <w:r>
        <w:t>S</w:t>
      </w:r>
      <w:r>
        <w:rPr>
          <w:rFonts w:hint="eastAsia"/>
        </w:rPr>
        <w:t xml:space="preserve">croll to the </w:t>
      </w:r>
      <w:r>
        <w:t>main function:</w:t>
      </w:r>
    </w:p>
    <w:p w:rsidR="00794DD5" w:rsidRDefault="00794D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4DD5" w:rsidTr="00794DD5">
        <w:tc>
          <w:tcPr>
            <w:tcW w:w="8522" w:type="dxa"/>
          </w:tcPr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[]){</w:t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String database = "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MovieLens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";</w:t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global.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schema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unielwin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Choose the database that you want to generate the random query</w:t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for example: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global.schema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MovieLens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";</w:t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global.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initialize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filename = global.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schema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"_0.txt"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the filename of the random query</w:t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"result_unielwin_0.txt"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generate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(filename);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generate the random query file</w:t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E0F37" w:rsidRDefault="000E0F37" w:rsidP="000E0F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compare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filename,outname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94DD5" w:rsidRPr="00794DD5" w:rsidRDefault="000E0F37" w:rsidP="00840D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 w:rsidR="007C19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794DD5" w:rsidRDefault="00794DD5"/>
    <w:p w:rsidR="00BC166B" w:rsidRDefault="00BC166B"/>
    <w:p w:rsidR="00BC166B" w:rsidRDefault="00BC166B"/>
    <w:p w:rsidR="00BC166B" w:rsidRDefault="00BC166B"/>
    <w:p w:rsidR="00BC166B" w:rsidRDefault="00BC166B"/>
    <w:p w:rsidR="00BC166B" w:rsidRDefault="00BC166B"/>
    <w:p w:rsidR="00BC166B" w:rsidRDefault="00BC166B"/>
    <w:p w:rsidR="00BC166B" w:rsidRDefault="00BC166B"/>
    <w:p w:rsidR="005146E5" w:rsidRDefault="00BC166B" w:rsidP="00BC166B">
      <w:pPr>
        <w:pStyle w:val="Title"/>
      </w:pPr>
      <w:r>
        <w:lastRenderedPageBreak/>
        <w:t>Generating the random query</w:t>
      </w:r>
    </w:p>
    <w:p w:rsidR="00BA415B" w:rsidRPr="00BA415B" w:rsidRDefault="00BA415B">
      <w:r>
        <w:rPr>
          <w:rFonts w:hint="eastAsia"/>
        </w:rPr>
        <w:t xml:space="preserve">It will generate a file call </w:t>
      </w:r>
      <w:r>
        <w:t>‘</w:t>
      </w:r>
      <w:r>
        <w:rPr>
          <w:rFonts w:hint="eastAsia"/>
        </w:rPr>
        <w:t>unielwin_0.txt</w:t>
      </w:r>
      <w:r>
        <w:t>’</w:t>
      </w:r>
      <w:r>
        <w:rPr>
          <w:rFonts w:hint="eastAsia"/>
        </w:rPr>
        <w:t xml:space="preserve"> which is the </w:t>
      </w:r>
      <w:r>
        <w:t>‘</w:t>
      </w:r>
      <w:r>
        <w:rPr>
          <w:rFonts w:hint="eastAsia"/>
        </w:rPr>
        <w:t>filename</w:t>
      </w:r>
      <w:r>
        <w:t>’</w:t>
      </w:r>
      <w:r>
        <w:rPr>
          <w:rFonts w:hint="eastAsia"/>
        </w:rPr>
        <w:t xml:space="preserve"> in the java program and located in the </w:t>
      </w:r>
      <w:proofErr w:type="spellStart"/>
      <w:r>
        <w:rPr>
          <w:rFonts w:hint="eastAsia"/>
        </w:rPr>
        <w:t>jbn</w:t>
      </w:r>
      <w:proofErr w:type="spellEnd"/>
      <w:r>
        <w:rPr>
          <w:rFonts w:hint="eastAsia"/>
        </w:rPr>
        <w:t xml:space="preserve"> directory.</w:t>
      </w:r>
    </w:p>
    <w:p w:rsidR="005146E5" w:rsidRDefault="00CC6FAA">
      <w:r>
        <w:rPr>
          <w:noProof/>
          <w:lang w:eastAsia="en-US"/>
        </w:rPr>
        <w:drawing>
          <wp:inline distT="0" distB="0" distL="0" distR="0" wp14:anchorId="24CBF24F" wp14:editId="1CEE20E2">
            <wp:extent cx="5274310" cy="31657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B9" w:rsidRDefault="00AC16B9">
      <w:r>
        <w:t>B</w:t>
      </w:r>
      <w:r>
        <w:rPr>
          <w:rFonts w:hint="eastAsia"/>
        </w:rPr>
        <w:t>ack</w:t>
      </w:r>
      <w:r w:rsidR="00AC39A4">
        <w:rPr>
          <w:rFonts w:hint="eastAsia"/>
        </w:rPr>
        <w:t xml:space="preserve"> to Eclipse</w:t>
      </w:r>
    </w:p>
    <w:p w:rsidR="000E0F37" w:rsidRDefault="000E0F37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t>C</w:t>
      </w:r>
      <w:r>
        <w:rPr>
          <w:rFonts w:hint="eastAsia"/>
        </w:rPr>
        <w:t xml:space="preserve">omment the code </w:t>
      </w:r>
      <w:proofErr w:type="gramStart"/>
      <w:r>
        <w:t>‘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generate(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filename); // generate the random query file’</w:t>
      </w:r>
    </w:p>
    <w:p w:rsidR="000E0F37" w:rsidRDefault="000E0F3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Uncomment the code </w:t>
      </w:r>
      <w:proofErr w:type="gramStart"/>
      <w:r>
        <w:t>‘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compare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filename,outname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);’</w:t>
      </w:r>
    </w:p>
    <w:p w:rsidR="000E0F37" w:rsidRDefault="000E0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39A4" w:rsidTr="00AC39A4">
        <w:tc>
          <w:tcPr>
            <w:tcW w:w="8522" w:type="dxa"/>
          </w:tcPr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[]){</w:t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String database = "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MovieLens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";</w:t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global.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schema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unielwin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Choose the database that you want to generate the random query</w:t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for example: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global.schema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MovieLens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";</w:t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global.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initialize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filename = global.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schema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"_0.txt"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the filename of the random query</w:t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"result_unielwin_0.txt"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//generate(filename); // generate the random query file</w:t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compare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filename,outname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C39A4" w:rsidRPr="00AC39A4" w:rsidRDefault="00AC39A4" w:rsidP="00AC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02616D" w:rsidRDefault="0002616D"/>
    <w:p w:rsidR="0002616D" w:rsidRDefault="0002616D">
      <w:r>
        <w:rPr>
          <w:rFonts w:hint="eastAsia"/>
        </w:rPr>
        <w:t xml:space="preserve">We will get txt file call </w:t>
      </w:r>
      <w:r>
        <w:t>‘</w:t>
      </w:r>
      <w:r>
        <w:rPr>
          <w:rFonts w:hint="eastAsia"/>
        </w:rPr>
        <w:t>result_unielwin_0.txt</w:t>
      </w:r>
      <w:r>
        <w:t>’</w:t>
      </w:r>
    </w:p>
    <w:p w:rsidR="0002616D" w:rsidRDefault="00CC6FAA">
      <w:r>
        <w:rPr>
          <w:noProof/>
          <w:lang w:eastAsia="en-US"/>
        </w:rPr>
        <w:lastRenderedPageBreak/>
        <w:drawing>
          <wp:inline distT="0" distB="0" distL="0" distR="0" wp14:anchorId="5E7CABC7" wp14:editId="1E30298B">
            <wp:extent cx="5274310" cy="316571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6D" w:rsidRDefault="0002616D"/>
    <w:p w:rsidR="0002616D" w:rsidRDefault="0002616D">
      <w:r>
        <w:rPr>
          <w:rFonts w:hint="eastAsia"/>
        </w:rPr>
        <w:t xml:space="preserve">We can </w:t>
      </w:r>
      <w:r w:rsidR="00C307F1">
        <w:rPr>
          <w:rFonts w:hint="eastAsia"/>
        </w:rPr>
        <w:t xml:space="preserve">import the </w:t>
      </w:r>
      <w:proofErr w:type="spellStart"/>
      <w:r w:rsidR="00C307F1">
        <w:rPr>
          <w:rFonts w:hint="eastAsia"/>
        </w:rPr>
        <w:t>txt</w:t>
      </w:r>
      <w:proofErr w:type="spellEnd"/>
      <w:r w:rsidR="00C307F1">
        <w:rPr>
          <w:rFonts w:hint="eastAsia"/>
        </w:rPr>
        <w:t xml:space="preserve"> file into E</w:t>
      </w:r>
      <w:r>
        <w:rPr>
          <w:rFonts w:hint="eastAsia"/>
        </w:rPr>
        <w:t>xcel</w:t>
      </w:r>
    </w:p>
    <w:p w:rsidR="00CC6FAA" w:rsidRDefault="00CC6FAA">
      <w:r>
        <w:t>Find the ‘Data’ Button in the menu bar.</w:t>
      </w:r>
    </w:p>
    <w:p w:rsidR="00CC6FAA" w:rsidRDefault="00CC6FAA">
      <w:r>
        <w:t xml:space="preserve">Click the Button </w:t>
      </w:r>
      <w:proofErr w:type="gramStart"/>
      <w:r>
        <w:t>‘ From</w:t>
      </w:r>
      <w:proofErr w:type="gramEnd"/>
      <w:r>
        <w:t xml:space="preserve"> text’.</w:t>
      </w:r>
      <w:bookmarkStart w:id="0" w:name="_GoBack"/>
      <w:bookmarkEnd w:id="0"/>
    </w:p>
    <w:p w:rsidR="0002616D" w:rsidRDefault="00CC6FAA">
      <w:r>
        <w:rPr>
          <w:noProof/>
          <w:lang w:eastAsia="en-US"/>
        </w:rPr>
        <w:drawing>
          <wp:inline distT="0" distB="0" distL="0" distR="0" wp14:anchorId="44D4D363" wp14:editId="29E0D9D1">
            <wp:extent cx="5274310" cy="394502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CD" w:rsidRDefault="00BD57CD"/>
    <w:p w:rsidR="00BD57CD" w:rsidRDefault="00BD57CD"/>
    <w:p w:rsidR="00BD57CD" w:rsidRDefault="00BD57CD"/>
    <w:p w:rsidR="00BD57CD" w:rsidRDefault="00BD57CD"/>
    <w:p w:rsidR="00BD57CD" w:rsidRDefault="00BD57CD">
      <w:r>
        <w:lastRenderedPageBreak/>
        <w:t>Click ‘Next’</w:t>
      </w:r>
    </w:p>
    <w:p w:rsidR="00BD57CD" w:rsidRDefault="00BD57CD">
      <w:r>
        <w:rPr>
          <w:noProof/>
          <w:lang w:eastAsia="en-US"/>
        </w:rPr>
        <w:drawing>
          <wp:inline distT="0" distB="0" distL="0" distR="0" wp14:anchorId="76AF07F1" wp14:editId="66AD4872">
            <wp:extent cx="5274310" cy="3786684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CD" w:rsidRDefault="00BD57CD">
      <w:r>
        <w:t>Check the box ‘Space’, and finish.</w:t>
      </w:r>
    </w:p>
    <w:p w:rsidR="00BD57CD" w:rsidRDefault="00BD57CD"/>
    <w:p w:rsidR="00BD57CD" w:rsidRDefault="00BD57CD">
      <w:r>
        <w:rPr>
          <w:noProof/>
          <w:lang w:eastAsia="en-US"/>
        </w:rPr>
        <w:drawing>
          <wp:inline distT="0" distB="0" distL="0" distR="0" wp14:anchorId="4B49D399" wp14:editId="51A613EE">
            <wp:extent cx="5274310" cy="3786684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2E" w:rsidRDefault="0005312E"/>
    <w:p w:rsidR="0005312E" w:rsidRDefault="0005312E">
      <w:r>
        <w:lastRenderedPageBreak/>
        <w:t>Finally, we get the random data.</w:t>
      </w:r>
    </w:p>
    <w:p w:rsidR="0005312E" w:rsidRDefault="0005312E"/>
    <w:p w:rsidR="0005312E" w:rsidRDefault="0005312E">
      <w:r>
        <w:rPr>
          <w:noProof/>
          <w:lang w:eastAsia="en-US"/>
        </w:rPr>
        <w:drawing>
          <wp:inline distT="0" distB="0" distL="0" distR="0" wp14:anchorId="0A0450BB" wp14:editId="0B02BC51">
            <wp:extent cx="5274310" cy="5063563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5434"/>
    <w:multiLevelType w:val="hybridMultilevel"/>
    <w:tmpl w:val="7282712C"/>
    <w:lvl w:ilvl="0" w:tplc="D3D413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26"/>
    <w:rsid w:val="0002616D"/>
    <w:rsid w:val="0005312E"/>
    <w:rsid w:val="000E0F37"/>
    <w:rsid w:val="005146E5"/>
    <w:rsid w:val="00573026"/>
    <w:rsid w:val="00794DD5"/>
    <w:rsid w:val="007C1915"/>
    <w:rsid w:val="007F0D26"/>
    <w:rsid w:val="00840DDA"/>
    <w:rsid w:val="008942E2"/>
    <w:rsid w:val="009E29EC"/>
    <w:rsid w:val="00AC16B9"/>
    <w:rsid w:val="00AC39A4"/>
    <w:rsid w:val="00BA415B"/>
    <w:rsid w:val="00BC166B"/>
    <w:rsid w:val="00BD57CD"/>
    <w:rsid w:val="00C307F1"/>
    <w:rsid w:val="00C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0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26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E29EC"/>
    <w:rPr>
      <w:color w:val="0000FF"/>
      <w:u w:val="single"/>
    </w:rPr>
  </w:style>
  <w:style w:type="table" w:styleId="TableGrid">
    <w:name w:val="Table Grid"/>
    <w:basedOn w:val="TableNormal"/>
    <w:uiPriority w:val="59"/>
    <w:rsid w:val="00794D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C16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0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26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E29EC"/>
    <w:rPr>
      <w:color w:val="0000FF"/>
      <w:u w:val="single"/>
    </w:rPr>
  </w:style>
  <w:style w:type="table" w:styleId="TableGrid">
    <w:name w:val="Table Grid"/>
    <w:basedOn w:val="TableNormal"/>
    <w:uiPriority w:val="59"/>
    <w:rsid w:val="00794D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C16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punch.cs.sfu.ca/svn/oschulte-srl/elwinjb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864198A3.dotm</Template>
  <TotalTime>177</TotalTime>
  <Pages>8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liangjiaxing</dc:creator>
  <cp:lastModifiedBy>Administrator</cp:lastModifiedBy>
  <cp:revision>10</cp:revision>
  <dcterms:created xsi:type="dcterms:W3CDTF">2012-03-14T04:44:00Z</dcterms:created>
  <dcterms:modified xsi:type="dcterms:W3CDTF">2012-03-15T19:22:00Z</dcterms:modified>
</cp:coreProperties>
</file>